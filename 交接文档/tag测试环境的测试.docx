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tag测试环境的测试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（本测试为只针对tag环境的测试，其他内容的测试，请相关测试人员自行进行测试）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自测部分（以今天要出的小语种小游戏2tag（sgrxzc_082）的为例）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此时tag（sgrxzc_082）状态为：屏蔽了序章，屏蔽了外网热更新，服务器已添加到热更新白名单中，处于 测试环境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用testtag装到手机，wifi环境为个人4g热点，测试是否会进行热更新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正确结果：不会下载更新，并且显示服务器发送的自定义内容。</w:t>
      </w:r>
      <w:r>
        <w:rPr>
          <w:rFonts w:hint="eastAsia"/>
          <w:b/>
          <w:bCs/>
          <w:lang w:val="en-US" w:eastAsia="zh-CN"/>
        </w:rPr>
        <w:t>若结果不对，则应该是这个tag未被屏蔽外网更新或者包本身出了问题，刘万自查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切换wifi环境为公司wifi，测试是否会进行热更新（更新内容一般应小于10M，大于可能就是有问题）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正确结果：会下载更新。</w:t>
      </w:r>
      <w:r>
        <w:rPr>
          <w:rFonts w:hint="eastAsia"/>
          <w:b/>
          <w:bCs/>
          <w:lang w:val="en-US" w:eastAsia="zh-CN"/>
        </w:rPr>
        <w:t>若结果不对，检查是否公司wifi  IP地址变了，变得不是IP白名单了，或者服务器未添加这个tag到热更新白名单中，找马戎进行核对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用sgrxzc_082装到手机，wifi环境为个人4g热点，测试是否有英文提示框提示解压，以及是否会进行热更新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正确结果为：有英文提示框，不会进行热更新，进入</w:t>
      </w:r>
      <w:r>
        <w:rPr>
          <w:rFonts w:hint="eastAsia"/>
          <w:b/>
          <w:bCs/>
          <w:lang w:val="en-US" w:eastAsia="zh-CN"/>
        </w:rPr>
        <w:t>小语种</w:t>
      </w:r>
      <w:r>
        <w:rPr>
          <w:rFonts w:hint="eastAsia"/>
          <w:lang w:val="en-US" w:eastAsia="zh-CN"/>
        </w:rPr>
        <w:t>语言的开始游戏界面。</w:t>
      </w:r>
      <w:r>
        <w:rPr>
          <w:rFonts w:hint="eastAsia"/>
          <w:b/>
          <w:bCs/>
          <w:lang w:val="en-US" w:eastAsia="zh-CN"/>
        </w:rPr>
        <w:t>若结果不对，则应该是这个tag未被屏蔽外网更新，找沈岸核对，或者包本身出了问题，刘万自查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切换wifi环境为公司wifi，测试测试是否有英文提示框提示解压，以及是否会进行热更新（更新内容一般应小于10M，大于可能就是有问题）若大于则是IOS下IosResources/BasicInfoCopy/basicinfo下的basicinfos.txt移到工程下newbundle/IOS下（该步骤应该在打完bundle之后压缩之前操作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正确结果为：有英文提示框，会进行热更新，进入</w:t>
      </w:r>
      <w:r>
        <w:rPr>
          <w:rFonts w:hint="eastAsia"/>
          <w:b/>
          <w:bCs/>
          <w:lang w:val="en-US" w:eastAsia="zh-CN"/>
        </w:rPr>
        <w:t>中文</w:t>
      </w:r>
      <w:r>
        <w:rPr>
          <w:rFonts w:hint="eastAsia"/>
          <w:b w:val="0"/>
          <w:bCs w:val="0"/>
          <w:lang w:val="en-US" w:eastAsia="zh-CN"/>
        </w:rPr>
        <w:t>开始游戏界面，并且进入新版本测试服后，不会有序章。</w:t>
      </w:r>
      <w:r>
        <w:rPr>
          <w:rFonts w:hint="eastAsia"/>
          <w:b/>
          <w:bCs/>
          <w:lang w:val="en-US" w:eastAsia="zh-CN"/>
        </w:rPr>
        <w:t>若结果不对，自身检查是否公司wifi  IP地址变了，变得不是IP白名单了，或者tag本身环境不对，找沈岸进行核对，或者服务器未添加这个tag到热更新白名单中，找马戎进行核对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用testtagbaypay装到手机，WiFi环境为公司wifi，会进行更新下载，测试进入新版本测试服后，点击充值，是否能弹出贝付宝充值，并且点击微信和支付宝充值，是否能弹出网页支付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正确结果为：进入后能弹出贝付宝充值，并且点击微信和支付宝充值，均能弹出网页支付，</w:t>
      </w:r>
      <w:r>
        <w:rPr>
          <w:rFonts w:hint="eastAsia"/>
          <w:b/>
          <w:bCs/>
          <w:lang w:val="en-US" w:eastAsia="zh-CN"/>
        </w:rPr>
        <w:t>若结果不对，则是包本身出了问题或者更新的内容出了问题，刘万自查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用testtagaudit装到手机，wifi环境为公司wifi，测试游戏开始运行后，是否进入小游戏的</w:t>
      </w:r>
      <w:r>
        <w:rPr>
          <w:rFonts w:hint="eastAsia"/>
          <w:b/>
          <w:bCs/>
          <w:lang w:val="en-US" w:eastAsia="zh-CN"/>
        </w:rPr>
        <w:t>小语种</w:t>
      </w:r>
      <w:r>
        <w:rPr>
          <w:rFonts w:hint="eastAsia"/>
          <w:b w:val="0"/>
          <w:bCs w:val="0"/>
          <w:lang w:val="en-US" w:eastAsia="zh-CN"/>
        </w:rPr>
        <w:t>开始游戏界面，并且点击进入后，界面为小游戏界面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正确结果为：与第6点描述相符。</w:t>
      </w:r>
      <w:r>
        <w:rPr>
          <w:rFonts w:hint="eastAsia"/>
          <w:b/>
          <w:bCs/>
          <w:lang w:val="en-US" w:eastAsia="zh-CN"/>
        </w:rPr>
        <w:t>若结果不对，则是包本身出了问题，刘万自查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交付韩良居后，韩良居以及测试人员需要测试部分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先看包是否为版本更新包，若是版本更新包，韩良居需要进行版本更新测试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</w:t>
      </w:r>
      <w:r>
        <w:rPr>
          <w:rFonts w:hint="eastAsia"/>
          <w:lang w:val="en-US" w:eastAsia="zh-CN"/>
        </w:rPr>
        <w:t>sgrxzc_082装到手机，wifi环境为个人4g热点，测试是否有英文提示框提示解压，测试是否会进行热更新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正确结果为：有英文提示框，不会进行热更新，进入</w:t>
      </w:r>
      <w:r>
        <w:rPr>
          <w:rFonts w:hint="eastAsia"/>
          <w:b/>
          <w:bCs/>
          <w:lang w:val="en-US" w:eastAsia="zh-CN"/>
        </w:rPr>
        <w:t>小语种</w:t>
      </w:r>
      <w:r>
        <w:rPr>
          <w:rFonts w:hint="eastAsia"/>
          <w:lang w:val="en-US" w:eastAsia="zh-CN"/>
        </w:rPr>
        <w:t>语言的开始游戏界面。</w:t>
      </w:r>
      <w:r>
        <w:rPr>
          <w:rFonts w:hint="eastAsia"/>
          <w:b/>
          <w:bCs/>
          <w:lang w:val="en-US" w:eastAsia="zh-CN"/>
        </w:rPr>
        <w:t>若结果不对，则应该是这个tag未被屏蔽外网更新，找沈岸核对，或者包本身出了问题，找刘万让其查找原因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然后切换wifi环境为公司wifi，测试测试是否有英文提示框提示解压，以及是否会进行热更新（更新内容一般应小于10M，大于可能就是有问题）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正确结果为：有英文提示框，会进行热更新，进入</w:t>
      </w:r>
      <w:r>
        <w:rPr>
          <w:rFonts w:hint="eastAsia"/>
          <w:b/>
          <w:bCs/>
          <w:lang w:val="en-US" w:eastAsia="zh-CN"/>
        </w:rPr>
        <w:t>中文</w:t>
      </w:r>
      <w:r>
        <w:rPr>
          <w:rFonts w:hint="eastAsia"/>
          <w:b w:val="0"/>
          <w:bCs w:val="0"/>
          <w:lang w:val="en-US" w:eastAsia="zh-CN"/>
        </w:rPr>
        <w:t>开始游戏界面，并且进入新版本测试服后，不会有序章。</w:t>
      </w:r>
      <w:r>
        <w:rPr>
          <w:rFonts w:hint="eastAsia"/>
          <w:b/>
          <w:bCs/>
          <w:lang w:val="en-US" w:eastAsia="zh-CN"/>
        </w:rPr>
        <w:t>若结果不对，自身检查是否公司wifi  IP地址变了，变得不是IP白名单了，或者tag本身环境不对，找沈岸进行核对，或者服务器未添加这个tag到热更新白名单中，找刘万让其查找原因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让沈岸将</w:t>
      </w:r>
      <w:r>
        <w:rPr>
          <w:rFonts w:hint="eastAsia"/>
          <w:lang w:val="en-US" w:eastAsia="zh-CN"/>
        </w:rPr>
        <w:t>sgrxzc_082切到贝付宝，测试点击充值，</w:t>
      </w:r>
      <w:r>
        <w:rPr>
          <w:rFonts w:hint="eastAsia"/>
          <w:b w:val="0"/>
          <w:bCs w:val="0"/>
          <w:lang w:val="en-US" w:eastAsia="zh-CN"/>
        </w:rPr>
        <w:t>是否能弹出贝付宝充值，并且点击微信和支付宝充值，是否能弹出网页支付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正确结果为：进入后能弹出贝付宝充值，并且点击微信和支付宝充值，均能弹出网页支付。</w:t>
      </w:r>
      <w:r>
        <w:rPr>
          <w:rFonts w:hint="eastAsia"/>
          <w:b/>
          <w:bCs/>
          <w:lang w:val="en-US" w:eastAsia="zh-CN"/>
        </w:rPr>
        <w:t>若结果不对，则是包本身出了问题或者更新的内容出了问题，找刘万让其查找原因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让沈岸将sgrxzc_082切到审核环境，</w:t>
      </w:r>
      <w:r>
        <w:rPr>
          <w:rFonts w:hint="eastAsia"/>
          <w:b w:val="0"/>
          <w:bCs w:val="0"/>
          <w:lang w:val="en-US" w:eastAsia="zh-CN"/>
        </w:rPr>
        <w:t>测试游戏开始运行后，是否进入小游戏的</w:t>
      </w:r>
      <w:r>
        <w:rPr>
          <w:rFonts w:hint="eastAsia"/>
          <w:b/>
          <w:bCs/>
          <w:lang w:val="en-US" w:eastAsia="zh-CN"/>
        </w:rPr>
        <w:t>小语种</w:t>
      </w:r>
      <w:r>
        <w:rPr>
          <w:rFonts w:hint="eastAsia"/>
          <w:b w:val="0"/>
          <w:bCs w:val="0"/>
          <w:lang w:val="en-US" w:eastAsia="zh-CN"/>
        </w:rPr>
        <w:t>开始游戏界面，并且点击进入后，界面为小游戏界面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正确结果为：与第5点描述相符。</w:t>
      </w:r>
      <w:r>
        <w:rPr>
          <w:rFonts w:hint="eastAsia"/>
          <w:b/>
          <w:bCs/>
          <w:lang w:val="en-US" w:eastAsia="zh-CN"/>
        </w:rPr>
        <w:t>若结果不对，则是包本身出了问题，找刘万让其查找原因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321FA9"/>
    <w:multiLevelType w:val="singleLevel"/>
    <w:tmpl w:val="C2321FA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CDE187B"/>
    <w:multiLevelType w:val="multilevel"/>
    <w:tmpl w:val="CCDE187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B5BB3"/>
    <w:rsid w:val="03E26228"/>
    <w:rsid w:val="05945788"/>
    <w:rsid w:val="105F3E19"/>
    <w:rsid w:val="15B41FA0"/>
    <w:rsid w:val="4C1B5BB3"/>
    <w:rsid w:val="5829717A"/>
    <w:rsid w:val="5C8A28A5"/>
    <w:rsid w:val="62316F06"/>
    <w:rsid w:val="6D535020"/>
    <w:rsid w:val="72C8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2018-08-30T07:07:00Z</dcterms:created>
  <dc:creator>过客</dc:creator>
  <cp:lastModifiedBy>过客</cp:lastModifiedBy>
  <dcterms:modified xsi:type="dcterms:W3CDTF">2018-11-16T10:16:32Z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